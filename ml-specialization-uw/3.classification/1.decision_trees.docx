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180C" w14:textId="7152C21F" w:rsidR="00015685" w:rsidRDefault="00C266C5" w:rsidP="00015685">
      <w:pPr>
        <w:pStyle w:val="Heading1"/>
      </w:pPr>
      <w:r>
        <w:t>Decision Tree</w:t>
      </w:r>
    </w:p>
    <w:p w14:paraId="601E8B86" w14:textId="46D84AC0" w:rsidR="00440232" w:rsidRDefault="00DB3C6E" w:rsidP="009B255C">
      <w:p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To determine which feature would separate the data in order to form the tree we can use different measures, e.g. Gini impurity measure.</w:t>
      </w:r>
    </w:p>
    <w:p w14:paraId="72B88149" w14:textId="77777777" w:rsidR="00DB3C6E" w:rsidRPr="00F81EA6" w:rsidRDefault="00DB3C6E" w:rsidP="009B255C">
      <w:pPr>
        <w:rPr>
          <w:rFonts w:asciiTheme="majorHAnsi" w:eastAsiaTheme="minorEastAsia" w:hAnsiTheme="majorHAnsi"/>
          <w:noProof/>
        </w:rPr>
      </w:pPr>
      <w:bookmarkStart w:id="0" w:name="_GoBack"/>
      <w:bookmarkEnd w:id="0"/>
    </w:p>
    <w:sectPr w:rsidR="00DB3C6E" w:rsidRPr="00F81EA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13BCF" w14:textId="77777777" w:rsidR="00F71183" w:rsidRDefault="00F71183">
      <w:r>
        <w:separator/>
      </w:r>
    </w:p>
    <w:p w14:paraId="27F05F20" w14:textId="77777777" w:rsidR="00F71183" w:rsidRDefault="00F71183"/>
  </w:endnote>
  <w:endnote w:type="continuationSeparator" w:id="0">
    <w:p w14:paraId="3D4B83CC" w14:textId="77777777" w:rsidR="00F71183" w:rsidRDefault="00F71183">
      <w:r>
        <w:continuationSeparator/>
      </w:r>
    </w:p>
    <w:p w14:paraId="150C0007" w14:textId="77777777" w:rsidR="00F71183" w:rsidRDefault="00F711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A20F6" w14:textId="77777777" w:rsidR="0022164F" w:rsidRDefault="007C40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E39EB" w14:textId="77777777" w:rsidR="00F71183" w:rsidRDefault="00F71183">
      <w:r>
        <w:separator/>
      </w:r>
    </w:p>
    <w:p w14:paraId="2CA09582" w14:textId="77777777" w:rsidR="00F71183" w:rsidRDefault="00F71183"/>
  </w:footnote>
  <w:footnote w:type="continuationSeparator" w:id="0">
    <w:p w14:paraId="03E72E58" w14:textId="77777777" w:rsidR="00F71183" w:rsidRDefault="00F71183">
      <w:r>
        <w:continuationSeparator/>
      </w:r>
    </w:p>
    <w:p w14:paraId="56E9A6DB" w14:textId="77777777" w:rsidR="00F71183" w:rsidRDefault="00F711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100C0D"/>
    <w:multiLevelType w:val="hybridMultilevel"/>
    <w:tmpl w:val="DE24849A"/>
    <w:lvl w:ilvl="0" w:tplc="3620EBD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548CC"/>
    <w:multiLevelType w:val="hybridMultilevel"/>
    <w:tmpl w:val="119AA260"/>
    <w:lvl w:ilvl="0" w:tplc="3620EBD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562A4"/>
    <w:multiLevelType w:val="hybridMultilevel"/>
    <w:tmpl w:val="91F83E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80620"/>
    <w:multiLevelType w:val="hybridMultilevel"/>
    <w:tmpl w:val="6F628EB0"/>
    <w:lvl w:ilvl="0" w:tplc="3620EBD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18"/>
    <w:rsid w:val="00015685"/>
    <w:rsid w:val="00027131"/>
    <w:rsid w:val="000271A1"/>
    <w:rsid w:val="00030440"/>
    <w:rsid w:val="00046008"/>
    <w:rsid w:val="00077B76"/>
    <w:rsid w:val="000822E2"/>
    <w:rsid w:val="000A469D"/>
    <w:rsid w:val="000C5B6D"/>
    <w:rsid w:val="000D0F2B"/>
    <w:rsid w:val="000D1E2A"/>
    <w:rsid w:val="000D24E5"/>
    <w:rsid w:val="000D6383"/>
    <w:rsid w:val="000F0ADD"/>
    <w:rsid w:val="000F5637"/>
    <w:rsid w:val="0010107C"/>
    <w:rsid w:val="0010292E"/>
    <w:rsid w:val="00113336"/>
    <w:rsid w:val="001A3AAB"/>
    <w:rsid w:val="001A4CBF"/>
    <w:rsid w:val="001A752B"/>
    <w:rsid w:val="001C5E81"/>
    <w:rsid w:val="001D423F"/>
    <w:rsid w:val="001F7EA2"/>
    <w:rsid w:val="002164C2"/>
    <w:rsid w:val="0022164F"/>
    <w:rsid w:val="002375C9"/>
    <w:rsid w:val="00264F74"/>
    <w:rsid w:val="00285FC3"/>
    <w:rsid w:val="002A18A8"/>
    <w:rsid w:val="002F22C8"/>
    <w:rsid w:val="00332711"/>
    <w:rsid w:val="00353459"/>
    <w:rsid w:val="00354AE3"/>
    <w:rsid w:val="00357988"/>
    <w:rsid w:val="003A17E8"/>
    <w:rsid w:val="003D4539"/>
    <w:rsid w:val="0040441E"/>
    <w:rsid w:val="004215A3"/>
    <w:rsid w:val="0043378C"/>
    <w:rsid w:val="00440232"/>
    <w:rsid w:val="00471FE2"/>
    <w:rsid w:val="00472E49"/>
    <w:rsid w:val="004810E5"/>
    <w:rsid w:val="004A6F8F"/>
    <w:rsid w:val="004B0BE1"/>
    <w:rsid w:val="004C6DC8"/>
    <w:rsid w:val="004E3D4A"/>
    <w:rsid w:val="004F5D6A"/>
    <w:rsid w:val="005737BB"/>
    <w:rsid w:val="00584FB5"/>
    <w:rsid w:val="00594A60"/>
    <w:rsid w:val="005A7AA5"/>
    <w:rsid w:val="005A7F66"/>
    <w:rsid w:val="005E177C"/>
    <w:rsid w:val="005F5067"/>
    <w:rsid w:val="005F6F09"/>
    <w:rsid w:val="0061027C"/>
    <w:rsid w:val="00633586"/>
    <w:rsid w:val="00665805"/>
    <w:rsid w:val="00686E39"/>
    <w:rsid w:val="006A2447"/>
    <w:rsid w:val="006A78B0"/>
    <w:rsid w:val="006B1A9F"/>
    <w:rsid w:val="006E698B"/>
    <w:rsid w:val="006E7090"/>
    <w:rsid w:val="00725624"/>
    <w:rsid w:val="007324A9"/>
    <w:rsid w:val="00764A3E"/>
    <w:rsid w:val="007656CE"/>
    <w:rsid w:val="007757F5"/>
    <w:rsid w:val="007B78C2"/>
    <w:rsid w:val="007C40FF"/>
    <w:rsid w:val="007C7D84"/>
    <w:rsid w:val="007E1F74"/>
    <w:rsid w:val="007E454E"/>
    <w:rsid w:val="0086096E"/>
    <w:rsid w:val="00866B54"/>
    <w:rsid w:val="008A3D0F"/>
    <w:rsid w:val="008B4930"/>
    <w:rsid w:val="008F239F"/>
    <w:rsid w:val="008F4287"/>
    <w:rsid w:val="00930E38"/>
    <w:rsid w:val="00941E95"/>
    <w:rsid w:val="00945070"/>
    <w:rsid w:val="009477B4"/>
    <w:rsid w:val="00956384"/>
    <w:rsid w:val="009B255C"/>
    <w:rsid w:val="009C14BA"/>
    <w:rsid w:val="009D6A8F"/>
    <w:rsid w:val="00A046D4"/>
    <w:rsid w:val="00A35929"/>
    <w:rsid w:val="00A573C5"/>
    <w:rsid w:val="00A602A4"/>
    <w:rsid w:val="00A91EDE"/>
    <w:rsid w:val="00AB773D"/>
    <w:rsid w:val="00AE33CE"/>
    <w:rsid w:val="00B00A5F"/>
    <w:rsid w:val="00B36899"/>
    <w:rsid w:val="00B4579D"/>
    <w:rsid w:val="00B519FB"/>
    <w:rsid w:val="00B65645"/>
    <w:rsid w:val="00B82B13"/>
    <w:rsid w:val="00B85EF3"/>
    <w:rsid w:val="00B921EA"/>
    <w:rsid w:val="00BB54C3"/>
    <w:rsid w:val="00BD6921"/>
    <w:rsid w:val="00C266C5"/>
    <w:rsid w:val="00C45117"/>
    <w:rsid w:val="00CD427F"/>
    <w:rsid w:val="00CF008C"/>
    <w:rsid w:val="00D83ECA"/>
    <w:rsid w:val="00D856B0"/>
    <w:rsid w:val="00D91B4C"/>
    <w:rsid w:val="00D9409B"/>
    <w:rsid w:val="00DA55C0"/>
    <w:rsid w:val="00DB3C6E"/>
    <w:rsid w:val="00E36136"/>
    <w:rsid w:val="00E71318"/>
    <w:rsid w:val="00EB1149"/>
    <w:rsid w:val="00EB5210"/>
    <w:rsid w:val="00EB64B1"/>
    <w:rsid w:val="00ED102A"/>
    <w:rsid w:val="00EF1F65"/>
    <w:rsid w:val="00EF767E"/>
    <w:rsid w:val="00EF78A9"/>
    <w:rsid w:val="00F00C0E"/>
    <w:rsid w:val="00F06E45"/>
    <w:rsid w:val="00F3611E"/>
    <w:rsid w:val="00F71183"/>
    <w:rsid w:val="00F81EA6"/>
    <w:rsid w:val="00FD37B8"/>
    <w:rsid w:val="00FE7CD0"/>
    <w:rsid w:val="00FF3286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0FA8"/>
  <w15:chartTrackingRefBased/>
  <w15:docId w15:val="{C23D9F82-F859-FB49-AB88-D9069F6D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77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C0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058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6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8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9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4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17972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31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020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64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55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601671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14534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1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59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180438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411111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55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24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14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99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10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24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024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78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967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4526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210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0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57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6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92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83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94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67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953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20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340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0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06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42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948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92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1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037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96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004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44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9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8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556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35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49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19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61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57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69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41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225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4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35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4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1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17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13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24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54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06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90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22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00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233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26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692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389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9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58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1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04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76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59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113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28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55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79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48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29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39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5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4248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821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84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92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79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02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97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87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511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11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846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287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774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53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5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1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29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154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06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18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33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759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46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09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4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62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692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20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84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90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052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69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9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6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43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113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13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23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47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01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72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59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1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44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7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8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306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53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439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32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250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24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89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9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18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02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00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32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99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23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79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4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36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8044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92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52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7379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96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35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63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8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28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46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2131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77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4175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993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93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643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41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5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485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71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5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479070/Library/Containers/com.microsoft.Word/Data/Library/Application%20Support/Microsoft/Office/16.0/DTS/en-US%7b29519698-BE49-1849-B36C-949BB2A57B60%7d/%7bC1190F42-F070-DD48-A058-0AA0C5EAD69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{C1190F42-F070-DD48-A058-0AA0C5EAD69C}tf10002086.dotx</Template>
  <TotalTime>186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Biswas</dc:creator>
  <cp:keywords/>
  <dc:description/>
  <cp:lastModifiedBy>Asish Biswas</cp:lastModifiedBy>
  <cp:revision>93</cp:revision>
  <dcterms:created xsi:type="dcterms:W3CDTF">2019-04-10T11:09:00Z</dcterms:created>
  <dcterms:modified xsi:type="dcterms:W3CDTF">2019-04-22T01:05:00Z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